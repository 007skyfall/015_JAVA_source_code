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1、练习1</w:t>
      </w:r>
    </w:p>
    <w:p>
      <w:r>
        <w:drawing>
          <wp:inline distT="0" distB="0" distL="114300" distR="114300">
            <wp:extent cx="1885950" cy="1628775"/>
            <wp:effectExtent l="0" t="0" r="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2、练习2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4575" cy="3613785"/>
            <wp:effectExtent l="0" t="0" r="15875" b="571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3613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16811"/>
    <w:rsid w:val="0BF1681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en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2018-12-18T01:36:00Z</dcterms:created>
  <dc:creator>Irene</dc:creator>
  <cp:lastModifiedBy>Irene</cp:lastModifiedBy>
  <dcterms:modified xsi:type="dcterms:W3CDTF">2018-12-18T01:37:52Z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