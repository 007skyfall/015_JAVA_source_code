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1、练习1</w:t>
      </w:r>
    </w:p>
    <w:p>
      <w:r>
        <w:drawing>
          <wp:inline distT="0" distB="0" distL="114300" distR="114300">
            <wp:extent cx="5270500" cy="33096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2、练习2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37553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5514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2B29F"/>
    <w:multiLevelType w:val="singleLevel"/>
    <w:tmpl w:val="15B2B29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56DD0"/>
    <w:rsid w:val="0E956DD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en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2018-11-21T07:50:00Z</dcterms:created>
  <dc:creator>Irene</dc:creator>
  <cp:lastModifiedBy>Irene</cp:lastModifiedBy>
  <dcterms:modified xsi:type="dcterms:W3CDTF">2018-11-21T07:57:52Z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